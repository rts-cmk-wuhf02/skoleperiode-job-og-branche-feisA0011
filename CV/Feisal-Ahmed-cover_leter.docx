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Pr="00B663C7" w:rsidRDefault="00B663C7" w:rsidP="00965D17">
      <w:pPr>
        <w:pStyle w:val="Titel"/>
        <w:rPr>
          <w:lang w:val="en-GB"/>
        </w:rPr>
      </w:pPr>
      <w:r w:rsidRPr="00B663C7">
        <w:rPr>
          <w:lang w:val="en-GB"/>
        </w:rPr>
        <w:t>Feisal Ahmed</w:t>
      </w:r>
    </w:p>
    <w:p w:rsidR="00965D17" w:rsidRPr="00B663C7" w:rsidRDefault="00B663C7" w:rsidP="00965D17">
      <w:pPr>
        <w:rPr>
          <w:lang w:val="en-GB"/>
        </w:rPr>
      </w:pPr>
      <w:r w:rsidRPr="00B663C7">
        <w:rPr>
          <w:lang w:val="en-GB"/>
        </w:rPr>
        <w:t>Refsnæsgade 48, 5th</w:t>
      </w:r>
      <w:r w:rsidR="005324E9" w:rsidRPr="00B663C7">
        <w:rPr>
          <w:lang w:val="en-GB"/>
        </w:rPr>
        <w:t>, Copenhagen</w:t>
      </w:r>
      <w:r w:rsidRPr="00B663C7">
        <w:rPr>
          <w:lang w:val="en-GB"/>
        </w:rPr>
        <w:t>, 2200</w:t>
      </w:r>
      <w:r w:rsidR="00965D17" w:rsidRPr="00B663C7">
        <w:rPr>
          <w:lang w:val="en-GB" w:bidi="da-DK"/>
        </w:rPr>
        <w:t> | </w:t>
      </w:r>
      <w:r w:rsidRPr="00B663C7">
        <w:rPr>
          <w:lang w:val="en-GB"/>
        </w:rPr>
        <w:t>71924455</w:t>
      </w:r>
      <w:r w:rsidR="00965D17" w:rsidRPr="00B663C7">
        <w:rPr>
          <w:lang w:val="en-GB" w:bidi="da-DK"/>
        </w:rPr>
        <w:t> | </w:t>
      </w:r>
      <w:r w:rsidRPr="00B663C7">
        <w:rPr>
          <w:lang w:val="en-GB"/>
        </w:rPr>
        <w:t>fei.ahm10</w:t>
      </w:r>
      <w:r w:rsidR="00AC452B">
        <w:rPr>
          <w:lang w:val="en-GB"/>
        </w:rPr>
        <w:t>0</w:t>
      </w:r>
      <w:r w:rsidRPr="00B663C7">
        <w:rPr>
          <w:lang w:val="en-GB"/>
        </w:rPr>
        <w:t>@gmail.com</w:t>
      </w:r>
    </w:p>
    <w:p w:rsidR="0076387D" w:rsidRPr="00B663C7" w:rsidRDefault="002375FE" w:rsidP="002375FE">
      <w:pPr>
        <w:pStyle w:val="Dato"/>
        <w:rPr>
          <w:lang w:val="en-GB"/>
        </w:rPr>
      </w:pPr>
      <w:r>
        <w:rPr>
          <w:lang w:val="en-GB"/>
        </w:rPr>
        <w:t>26-06-2020</w:t>
      </w:r>
    </w:p>
    <w:p w:rsidR="0076387D" w:rsidRPr="00B663C7" w:rsidRDefault="002375FE" w:rsidP="0076387D">
      <w:pPr>
        <w:pStyle w:val="Adresse"/>
        <w:rPr>
          <w:lang w:val="en-GB"/>
        </w:rPr>
      </w:pPr>
      <w:r>
        <w:rPr>
          <w:lang w:val="en-GB"/>
        </w:rPr>
        <w:t>Qemploy</w:t>
      </w:r>
    </w:p>
    <w:p w:rsidR="00965D17" w:rsidRPr="00B663C7" w:rsidRDefault="002375FE" w:rsidP="0076387D">
      <w:pPr>
        <w:pStyle w:val="Adresse"/>
        <w:rPr>
          <w:lang w:val="en-GB"/>
        </w:rPr>
      </w:pPr>
      <w:r w:rsidRPr="002375FE">
        <w:rPr>
          <w:lang w:val="en-GB"/>
        </w:rPr>
        <w:t>Kristianiagade 7, KBH Ø</w:t>
      </w:r>
      <w:r>
        <w:rPr>
          <w:lang w:val="en-GB"/>
        </w:rPr>
        <w:t xml:space="preserve"> 2100</w:t>
      </w:r>
    </w:p>
    <w:p w:rsidR="00B663C7" w:rsidRPr="00B663C7" w:rsidRDefault="002375FE" w:rsidP="00965D17">
      <w:pPr>
        <w:rPr>
          <w:b/>
          <w:bCs/>
          <w:color w:val="0D0D0D" w:themeColor="text1" w:themeTint="F2"/>
          <w:lang w:val="en-GB" w:bidi="da-DK"/>
        </w:rPr>
      </w:pPr>
      <w:r>
        <w:rPr>
          <w:b/>
          <w:bCs/>
          <w:color w:val="0D0D0D" w:themeColor="text1" w:themeTint="F2"/>
          <w:lang w:val="en-GB" w:bidi="da-DK"/>
        </w:rPr>
        <w:t>Dear QEMPLOY</w:t>
      </w:r>
      <w:r w:rsidR="00B663C7" w:rsidRPr="00B663C7">
        <w:rPr>
          <w:b/>
          <w:bCs/>
          <w:color w:val="0D0D0D" w:themeColor="text1" w:themeTint="F2"/>
          <w:lang w:val="en-GB" w:bidi="da-DK"/>
        </w:rPr>
        <w:t>,</w:t>
      </w:r>
    </w:p>
    <w:p w:rsidR="00C3309F" w:rsidRDefault="00C3309F" w:rsidP="00C3309F">
      <w:pPr>
        <w:rPr>
          <w:lang w:val="en-GB"/>
        </w:rPr>
      </w:pPr>
      <w:r w:rsidRPr="00C3309F">
        <w:rPr>
          <w:lang w:val="en-GB"/>
        </w:rPr>
        <w:t xml:space="preserve">As I read your recent advertisement, with excitement, for the Junior Web Developer position. I am writing to express my interest in this role. As an up-coming Front-ender, you offer all the requirements I need to become an expert developer. My superior focus and attention to detail combined with my extensive knowledge of </w:t>
      </w:r>
      <w:r w:rsidR="00223D4B">
        <w:rPr>
          <w:lang w:val="en-GB"/>
        </w:rPr>
        <w:t xml:space="preserve">HTML5, CSS3, JavaScript, and NodeJS </w:t>
      </w:r>
      <w:r w:rsidRPr="00C3309F">
        <w:rPr>
          <w:lang w:val="en-GB"/>
        </w:rPr>
        <w:t>make me an exceptional choice.</w:t>
      </w:r>
    </w:p>
    <w:p w:rsidR="003F209B" w:rsidRPr="003F209B" w:rsidRDefault="003F209B" w:rsidP="00C3309F">
      <w:pPr>
        <w:rPr>
          <w:lang w:val="en-GB"/>
        </w:rPr>
      </w:pPr>
      <w:r>
        <w:rPr>
          <w:lang w:val="en-GB"/>
        </w:rPr>
        <w:t>Building user-friendly, scalable and, readable websites and applications is truly my passions.  I am confident, a team player</w:t>
      </w:r>
      <w:r w:rsidR="00B5124C">
        <w:rPr>
          <w:lang w:val="en-GB"/>
        </w:rPr>
        <w:t>,</w:t>
      </w:r>
      <w:r>
        <w:rPr>
          <w:lang w:val="en-GB"/>
        </w:rPr>
        <w:t xml:space="preserve"> an excellent communicator</w:t>
      </w:r>
      <w:r w:rsidR="00B5124C">
        <w:rPr>
          <w:lang w:val="en-GB"/>
        </w:rPr>
        <w:t xml:space="preserve"> with a problem-solving mindset</w:t>
      </w:r>
      <w:r w:rsidR="006D0ED7">
        <w:rPr>
          <w:lang w:val="en-GB"/>
        </w:rPr>
        <w:t xml:space="preserve"> and eager to learn</w:t>
      </w:r>
      <w:r>
        <w:rPr>
          <w:lang w:val="en-GB"/>
        </w:rPr>
        <w:t xml:space="preserve">. I would </w:t>
      </w:r>
      <w:r w:rsidR="00B5124C">
        <w:rPr>
          <w:lang w:val="en-GB"/>
        </w:rPr>
        <w:t>be a brilliant asset to Qemploy.</w:t>
      </w:r>
      <w:r>
        <w:rPr>
          <w:lang w:val="en-GB"/>
        </w:rPr>
        <w:t xml:space="preserve"> </w:t>
      </w:r>
      <w:r w:rsidRPr="003F209B">
        <w:rPr>
          <w:lang w:val="en-GB"/>
        </w:rPr>
        <w:t>In addition to my knowledge base, I actively seek out new technologies and stay up-to-date on industry trends and advancements.</w:t>
      </w:r>
      <w:bookmarkStart w:id="0" w:name="_GoBack"/>
      <w:bookmarkEnd w:id="0"/>
    </w:p>
    <w:p w:rsidR="00D011A1" w:rsidRPr="00D011A1" w:rsidRDefault="00D011A1" w:rsidP="005C112D">
      <w:pPr>
        <w:rPr>
          <w:lang w:val="en-GB"/>
        </w:rPr>
      </w:pPr>
      <w:r w:rsidRPr="00D011A1">
        <w:rPr>
          <w:lang w:val="en-GB"/>
        </w:rPr>
        <w:t>For a greater presentation of my background and qualifications, please review my attached resume. I am eager to speak with you and greatly appreciate your consideration.</w:t>
      </w:r>
    </w:p>
    <w:p w:rsidR="00965D17" w:rsidRPr="00B663C7" w:rsidRDefault="00223D4B" w:rsidP="00B663C7">
      <w:pPr>
        <w:pStyle w:val="Sluthilsen"/>
        <w:tabs>
          <w:tab w:val="left" w:pos="8880"/>
        </w:tabs>
        <w:rPr>
          <w:lang w:val="en-GB"/>
        </w:rPr>
      </w:pPr>
      <w:r>
        <w:rPr>
          <w:lang w:val="en-GB"/>
        </w:rPr>
        <w:t>Sincerely,</w:t>
      </w:r>
      <w:r w:rsidR="00B663C7">
        <w:rPr>
          <w:lang w:val="en-GB"/>
        </w:rPr>
        <w:tab/>
      </w:r>
    </w:p>
    <w:sdt>
      <w:sdtPr>
        <w:rPr>
          <w:lang w:val="en-GB"/>
        </w:rPr>
        <w:alias w:val="Dit navn:"/>
        <w:tag w:val="Dit navn:"/>
        <w:id w:val="-80522426"/>
        <w:placeholder>
          <w:docPart w:val="D35714136E624BE0818CCF9DF73A7B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Content>
        <w:p w:rsidR="00302A2C" w:rsidRPr="00B663C7" w:rsidRDefault="00B663C7" w:rsidP="00302A2C">
          <w:pPr>
            <w:pStyle w:val="Underskrift"/>
            <w:rPr>
              <w:lang w:val="en-GB"/>
            </w:rPr>
          </w:pPr>
          <w:r w:rsidRPr="00B663C7">
            <w:rPr>
              <w:lang w:val="en-GB"/>
            </w:rPr>
            <w:t>Feisal Mohamud Ahmed</w:t>
          </w:r>
        </w:p>
      </w:sdtContent>
    </w:sdt>
    <w:sectPr w:rsidR="00302A2C" w:rsidRPr="00B663C7" w:rsidSect="00673C35">
      <w:footerReference w:type="default" r:id="rId7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5AC" w:rsidRDefault="004935AC">
      <w:pPr>
        <w:spacing w:after="0"/>
      </w:pPr>
      <w:r>
        <w:separator/>
      </w:r>
    </w:p>
  </w:endnote>
  <w:endnote w:type="continuationSeparator" w:id="0">
    <w:p w:rsidR="004935AC" w:rsidRDefault="00493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E9" w:rsidRDefault="005324E9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 \* MERGEFORMAT </w:instrText>
    </w:r>
    <w:r>
      <w:rPr>
        <w:lang w:bidi="da-DK"/>
      </w:rPr>
      <w:fldChar w:fldCharType="separate"/>
    </w:r>
    <w:r>
      <w:rPr>
        <w:noProof/>
        <w:lang w:bidi="da-DK"/>
      </w:rPr>
      <w:t>0</w:t>
    </w:r>
    <w:r>
      <w:rPr>
        <w:noProof/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5AC" w:rsidRDefault="004935AC">
      <w:pPr>
        <w:spacing w:after="0"/>
      </w:pPr>
      <w:r>
        <w:separator/>
      </w:r>
    </w:p>
  </w:footnote>
  <w:footnote w:type="continuationSeparator" w:id="0">
    <w:p w:rsidR="004935AC" w:rsidRDefault="004935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C7"/>
    <w:rsid w:val="000763E5"/>
    <w:rsid w:val="000D5AB1"/>
    <w:rsid w:val="002045EB"/>
    <w:rsid w:val="00223D4B"/>
    <w:rsid w:val="002375FE"/>
    <w:rsid w:val="00293B83"/>
    <w:rsid w:val="00302A2C"/>
    <w:rsid w:val="00381669"/>
    <w:rsid w:val="003F209B"/>
    <w:rsid w:val="004935AC"/>
    <w:rsid w:val="0052105A"/>
    <w:rsid w:val="005324E9"/>
    <w:rsid w:val="00581C09"/>
    <w:rsid w:val="005C112D"/>
    <w:rsid w:val="00673C35"/>
    <w:rsid w:val="006A3CE7"/>
    <w:rsid w:val="006D0ED7"/>
    <w:rsid w:val="0076387D"/>
    <w:rsid w:val="008078E8"/>
    <w:rsid w:val="008731AF"/>
    <w:rsid w:val="008F15C5"/>
    <w:rsid w:val="00965D17"/>
    <w:rsid w:val="00A27383"/>
    <w:rsid w:val="00A470F8"/>
    <w:rsid w:val="00A736B0"/>
    <w:rsid w:val="00AC452B"/>
    <w:rsid w:val="00B0244D"/>
    <w:rsid w:val="00B4744C"/>
    <w:rsid w:val="00B5124C"/>
    <w:rsid w:val="00B663C7"/>
    <w:rsid w:val="00C3309F"/>
    <w:rsid w:val="00C83E3C"/>
    <w:rsid w:val="00D011A1"/>
    <w:rsid w:val="00D02A74"/>
    <w:rsid w:val="00D16561"/>
    <w:rsid w:val="00D905F1"/>
    <w:rsid w:val="00DF56DD"/>
    <w:rsid w:val="00F74E5B"/>
    <w:rsid w:val="00F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AAE0"/>
  <w15:chartTrackingRefBased/>
  <w15:docId w15:val="{C7C9071B-A71A-443E-9EFC-7418F69B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a-DK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Overskrift1">
    <w:name w:val="heading 1"/>
    <w:basedOn w:val="Normal"/>
    <w:link w:val="Overskrift1Teg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Tegn">
    <w:name w:val="Titel Tegn"/>
    <w:basedOn w:val="Standardskrifttypeiafsni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o">
    <w:name w:val="Date"/>
    <w:basedOn w:val="Normal"/>
    <w:next w:val="Adresse"/>
    <w:link w:val="DatoTeg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oTegn">
    <w:name w:val="Dato Tegn"/>
    <w:basedOn w:val="Standardskrifttypeiafsnit"/>
    <w:link w:val="Dato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Normal"/>
    <w:next w:val="Starthilsen"/>
    <w:uiPriority w:val="3"/>
    <w:qFormat/>
    <w:rsid w:val="00965D17"/>
    <w:pPr>
      <w:spacing w:line="336" w:lineRule="auto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SidefodTegn">
    <w:name w:val="Sidefod Tegn"/>
    <w:basedOn w:val="Standardskrifttypeiafsnit"/>
    <w:link w:val="Sidefod"/>
    <w:uiPriority w:val="99"/>
    <w:rsid w:val="000D5AB1"/>
    <w:rPr>
      <w:rFonts w:eastAsiaTheme="minorEastAsia"/>
      <w:color w:val="2A7B88" w:themeColor="accent1" w:themeShade="BF"/>
    </w:rPr>
  </w:style>
  <w:style w:type="paragraph" w:styleId="Starthilsen">
    <w:name w:val="Salutation"/>
    <w:basedOn w:val="Normal"/>
    <w:next w:val="Normal"/>
    <w:link w:val="StarthilsenTeg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tarthilsenTegn">
    <w:name w:val="Starthilsen Tegn"/>
    <w:basedOn w:val="Standardskrifttypeiafsnit"/>
    <w:link w:val="Starthilse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Sluthilsen">
    <w:name w:val="Closing"/>
    <w:basedOn w:val="Normal"/>
    <w:next w:val="Underskrift"/>
    <w:link w:val="SluthilsenTeg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SluthilsenTegn">
    <w:name w:val="Sluthilsen Tegn"/>
    <w:basedOn w:val="Standardskrifttypeiafsnit"/>
    <w:link w:val="Sluthilsen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derskrift">
    <w:name w:val="Signature"/>
    <w:basedOn w:val="Normal"/>
    <w:next w:val="Normal"/>
    <w:link w:val="UnderskriftTeg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derskriftTegn">
    <w:name w:val="Underskrift Tegn"/>
    <w:basedOn w:val="Standardskrifttypeiafsnit"/>
    <w:link w:val="Undersk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SidehovedTegn">
    <w:name w:val="Sidehoved Tegn"/>
    <w:basedOn w:val="Standardskrifttypeiafsnit"/>
    <w:link w:val="Sidehoved"/>
    <w:uiPriority w:val="99"/>
    <w:rsid w:val="000D5AB1"/>
    <w:rPr>
      <w:rFonts w:eastAsiaTheme="minorEastAsia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dertitel">
    <w:name w:val="Subtitle"/>
    <w:basedOn w:val="Normal"/>
    <w:link w:val="UndertitelTeg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DF56DD"/>
    <w:rPr>
      <w:color w:val="3A3836" w:themeColor="background2" w:themeShade="40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DF56DD"/>
    <w:rPr>
      <w:i/>
      <w:iCs/>
      <w:color w:val="2A7B88" w:themeColor="accent1" w:themeShade="BF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kteks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Standardskrifttypeiafsni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DF56DD"/>
    <w:rPr>
      <w:szCs w:val="16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DF56DD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736B0"/>
    <w:rPr>
      <w:sz w:val="22"/>
      <w:szCs w:val="16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DF56DD"/>
    <w:rPr>
      <w:rFonts w:ascii="Segoe UI" w:hAnsi="Segoe UI" w:cs="Segoe UI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36B0"/>
    <w:rPr>
      <w:rFonts w:ascii="Segoe UI" w:hAnsi="Segoe UI" w:cs="Segoe UI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736B0"/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736B0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736B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736B0"/>
    <w:rPr>
      <w:b/>
      <w:bCs/>
      <w:szCs w:val="2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736B0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736B0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736B0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A736B0"/>
    <w:rPr>
      <w:rFonts w:ascii="Consolas" w:hAnsi="Consolas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A736B0"/>
    <w:rPr>
      <w:rFonts w:ascii="Consolas" w:hAnsi="Consolas"/>
      <w:szCs w:val="21"/>
    </w:rPr>
  </w:style>
  <w:style w:type="character" w:customStyle="1" w:styleId="correction">
    <w:name w:val="correction"/>
    <w:basedOn w:val="Standardskrifttypeiafsnit"/>
    <w:rsid w:val="00B663C7"/>
  </w:style>
  <w:style w:type="paragraph" w:styleId="Brdtekst">
    <w:name w:val="Body Text"/>
    <w:basedOn w:val="Normal"/>
    <w:link w:val="BrdtekstTegn"/>
    <w:uiPriority w:val="99"/>
    <w:semiHidden/>
    <w:unhideWhenUsed/>
    <w:rsid w:val="00D011A1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D0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0236\AppData\Roaming\Microsoft\Skabeloner\F&#248;lgebrev%20(bl&#229;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714136E624BE0818CCF9DF73A7B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F027B08-89B1-4751-A4B0-FD07275E8AD7}"/>
      </w:docPartPr>
      <w:docPartBody>
        <w:p w:rsidR="00595BC3" w:rsidRDefault="00595BC3">
          <w:pPr>
            <w:pStyle w:val="D35714136E624BE0818CCF9DF73A7BC8"/>
          </w:pPr>
          <w:r>
            <w:rPr>
              <w:lang w:bidi="da-DK"/>
            </w:rPr>
            <w:t>Dit navn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C3"/>
    <w:rsid w:val="005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0AA03ABF64048BE87595857BD58F221">
    <w:name w:val="80AA03ABF64048BE87595857BD58F221"/>
  </w:style>
  <w:style w:type="paragraph" w:customStyle="1" w:styleId="21A7F4232F8347D2A8215ABF9B56F8F9">
    <w:name w:val="21A7F4232F8347D2A8215ABF9B56F8F9"/>
  </w:style>
  <w:style w:type="paragraph" w:customStyle="1" w:styleId="F3C266C837D641ABBDC03964C04C26A1">
    <w:name w:val="F3C266C837D641ABBDC03964C04C26A1"/>
  </w:style>
  <w:style w:type="paragraph" w:customStyle="1" w:styleId="95BCEDC4545349FA97321C671EA1F9A2">
    <w:name w:val="95BCEDC4545349FA97321C671EA1F9A2"/>
  </w:style>
  <w:style w:type="paragraph" w:customStyle="1" w:styleId="C2EE970F2E2F4FAE87223FCAA4DEB803">
    <w:name w:val="C2EE970F2E2F4FAE87223FCAA4DEB803"/>
  </w:style>
  <w:style w:type="paragraph" w:customStyle="1" w:styleId="EAEEBD6ECC9040BDB9BB338362C4C09D">
    <w:name w:val="EAEEBD6ECC9040BDB9BB338362C4C09D"/>
  </w:style>
  <w:style w:type="paragraph" w:customStyle="1" w:styleId="1383B718F574477C974D1C549DE2E1BE">
    <w:name w:val="1383B718F574477C974D1C549DE2E1BE"/>
  </w:style>
  <w:style w:type="paragraph" w:customStyle="1" w:styleId="C46331B366054B24A28582E51EF4766D">
    <w:name w:val="C46331B366054B24A28582E51EF4766D"/>
  </w:style>
  <w:style w:type="paragraph" w:customStyle="1" w:styleId="DB2EC5816D4648CFBED3EF964A226641">
    <w:name w:val="DB2EC5816D4648CFBED3EF964A226641"/>
  </w:style>
  <w:style w:type="paragraph" w:customStyle="1" w:styleId="7EECC603CD9D47E38E515196853D4EE9">
    <w:name w:val="7EECC603CD9D47E38E515196853D4EE9"/>
  </w:style>
  <w:style w:type="paragraph" w:customStyle="1" w:styleId="823BFAD08AA445E7B6A06C5F0B555B3C">
    <w:name w:val="823BFAD08AA445E7B6A06C5F0B555B3C"/>
  </w:style>
  <w:style w:type="paragraph" w:customStyle="1" w:styleId="1D029C7A8C254055B0DE20F66FF12A50">
    <w:name w:val="1D029C7A8C254055B0DE20F66FF12A50"/>
  </w:style>
  <w:style w:type="paragraph" w:customStyle="1" w:styleId="D35714136E624BE0818CCF9DF73A7BC8">
    <w:name w:val="D35714136E624BE0818CCF9DF73A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Følgebrev (blåt)</Template>
  <TotalTime>1403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Feisal Mohamud Ahmed</dc:creator>
  <cp:keywords/>
  <dc:description/>
  <cp:lastModifiedBy>Feisal Mohamud Ahmed</cp:lastModifiedBy>
  <cp:revision>3</cp:revision>
  <dcterms:created xsi:type="dcterms:W3CDTF">2020-06-25T11:20:00Z</dcterms:created>
  <dcterms:modified xsi:type="dcterms:W3CDTF">2020-06-26T10:48:00Z</dcterms:modified>
</cp:coreProperties>
</file>